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078D" w:rsidRDefault="002728AE">
      <w:bookmarkStart w:id="0" w:name="_GoBack"/>
      <w:bookmarkEnd w:id="0"/>
      <w:r>
        <w:t>As a user, I want to be able to access my completed and ongoing letters so that they may be accessed in future sessions.</w:t>
      </w:r>
    </w:p>
    <w:p w:rsidR="00E1078D" w:rsidRDefault="00E1078D"/>
    <w:p w:rsidR="00E1078D" w:rsidRDefault="002728AE">
      <w:r>
        <w:t>As a user, I want to be able to choose from a range of predetermined responses so that I may complete a large volume of letters quickly.</w:t>
      </w:r>
    </w:p>
    <w:p w:rsidR="00E1078D" w:rsidRDefault="00E1078D"/>
    <w:p w:rsidR="00E1078D" w:rsidRDefault="002728AE">
      <w:r>
        <w:t>As a user I need to be able to freely comment on individual sections so that I may address specific issues with a part</w:t>
      </w:r>
      <w:r>
        <w:t>icular applicant.</w:t>
      </w:r>
    </w:p>
    <w:p w:rsidR="00E1078D" w:rsidRDefault="00E1078D"/>
    <w:p w:rsidR="00E1078D" w:rsidRDefault="002728AE">
      <w:r>
        <w:t>As a user, I want to be able to login to the program, so that my details may be entered into the letterhead and my personal preferences are saved.</w:t>
      </w:r>
    </w:p>
    <w:p w:rsidR="00E1078D" w:rsidRDefault="00E1078D"/>
    <w:p w:rsidR="00E1078D" w:rsidRDefault="002728AE">
      <w:r>
        <w:t>As an Administrator I want to be able to access the list of users able to manage the prog</w:t>
      </w:r>
      <w:r>
        <w:t>ram, manage their permissions and add/remove users.</w:t>
      </w:r>
    </w:p>
    <w:p w:rsidR="00E1078D" w:rsidRDefault="00E1078D"/>
    <w:p w:rsidR="00E1078D" w:rsidRDefault="002728AE">
      <w:r>
        <w:t>As an Administrator, I want to be able to access the list of templates, so that I may View, Edit, or create new ones.</w:t>
      </w:r>
    </w:p>
    <w:p w:rsidR="00E1078D" w:rsidRDefault="00E1078D"/>
    <w:p w:rsidR="00E1078D" w:rsidRDefault="002728AE">
      <w:r>
        <w:t xml:space="preserve">As a User, I want to be able to access the list of template codes, so that I may </w:t>
      </w:r>
      <w:proofErr w:type="gramStart"/>
      <w:r>
        <w:t>Edi</w:t>
      </w:r>
      <w:r>
        <w:t>t</w:t>
      </w:r>
      <w:proofErr w:type="gramEnd"/>
      <w:r>
        <w:t xml:space="preserve"> and Save predetermined responses for future use.</w:t>
      </w:r>
    </w:p>
    <w:p w:rsidR="00E1078D" w:rsidRDefault="00E1078D"/>
    <w:p w:rsidR="00E1078D" w:rsidRDefault="002728AE">
      <w:r>
        <w:t>As a User, I want to be able to select all relevant letters for a position and send them in bulk by e-mail to the individual applicants.</w:t>
      </w:r>
    </w:p>
    <w:sectPr w:rsidR="00E10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8D"/>
    <w:rsid w:val="002728AE"/>
    <w:rsid w:val="00E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0C302-17DF-4DC9-BCDF-AE955441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BEC3A6B9.dotm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Harrison, Robert (Student)</dc:creator>
  <cp:lastModifiedBy>Harrison, Robert (Student)</cp:lastModifiedBy>
  <cp:revision>2</cp:revision>
  <dcterms:created xsi:type="dcterms:W3CDTF">2016-10-07T09:42:00Z</dcterms:created>
  <dcterms:modified xsi:type="dcterms:W3CDTF">2016-10-07T09:42:00Z</dcterms:modified>
</cp:coreProperties>
</file>