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8B7" w:rsidRPr="002E58B7" w:rsidRDefault="002E58B7">
      <w:pPr>
        <w:rPr>
          <w:sz w:val="28"/>
        </w:rPr>
      </w:pPr>
      <w:r w:rsidRPr="002E58B7">
        <w:rPr>
          <w:sz w:val="28"/>
        </w:rPr>
        <w:t>Responses</w:t>
      </w:r>
    </w:p>
    <w:p w:rsidR="002E58B7" w:rsidRDefault="002E58B7"/>
    <w:p w:rsidR="0079581D" w:rsidRPr="002E58B7" w:rsidRDefault="00ED67CF">
      <w:pPr>
        <w:rPr>
          <w:b/>
        </w:rPr>
      </w:pPr>
      <w:r w:rsidRPr="002E58B7">
        <w:rPr>
          <w:b/>
        </w:rPr>
        <w:t>CV</w:t>
      </w:r>
      <w:r w:rsidRPr="002E58B7">
        <w:rPr>
          <w:b/>
        </w:rPr>
        <w:tab/>
      </w:r>
    </w:p>
    <w:p w:rsidR="00ED67CF" w:rsidRDefault="00ED67CF">
      <w:r>
        <w:t>Experience</w:t>
      </w:r>
    </w:p>
    <w:p w:rsidR="00ED67CF" w:rsidRDefault="00ED67CF">
      <w:r>
        <w:t>Qualifications</w:t>
      </w:r>
    </w:p>
    <w:p w:rsidR="00ED67CF" w:rsidRDefault="00ED67CF">
      <w:r>
        <w:t>Achievements</w:t>
      </w:r>
    </w:p>
    <w:p w:rsidR="00ED67CF" w:rsidRDefault="00ED67CF">
      <w:r>
        <w:t>Relevance to job</w:t>
      </w:r>
    </w:p>
    <w:p w:rsidR="00ED67CF" w:rsidRDefault="00ED67CF">
      <w:r>
        <w:t>Detail/General Formatting</w:t>
      </w:r>
    </w:p>
    <w:p w:rsidR="00ED67CF" w:rsidRDefault="00ED67CF">
      <w:r>
        <w:t>Contact Details</w:t>
      </w:r>
    </w:p>
    <w:p w:rsidR="00ED67CF" w:rsidRDefault="00ED67CF">
      <w:r>
        <w:t>References</w:t>
      </w:r>
    </w:p>
    <w:p w:rsidR="002E58B7" w:rsidRDefault="002E58B7">
      <w:r>
        <w:t>FREE COMMENT BOX</w:t>
      </w:r>
    </w:p>
    <w:p w:rsidR="00ED67CF" w:rsidRDefault="00ED67CF"/>
    <w:p w:rsidR="00ED67CF" w:rsidRPr="002E58B7" w:rsidRDefault="00ED67CF">
      <w:pPr>
        <w:rPr>
          <w:b/>
        </w:rPr>
      </w:pPr>
      <w:r w:rsidRPr="002E58B7">
        <w:rPr>
          <w:b/>
        </w:rPr>
        <w:t>Interview</w:t>
      </w:r>
    </w:p>
    <w:p w:rsidR="00ED67CF" w:rsidRDefault="00ED67CF">
      <w:r>
        <w:t>Presentation</w:t>
      </w:r>
    </w:p>
    <w:p w:rsidR="00ED67CF" w:rsidRDefault="00ED67CF">
      <w:r>
        <w:t>Punctuality</w:t>
      </w:r>
    </w:p>
    <w:p w:rsidR="00ED67CF" w:rsidRDefault="00ED67CF">
      <w:r>
        <w:t>Attitude</w:t>
      </w:r>
    </w:p>
    <w:p w:rsidR="00ED67CF" w:rsidRDefault="00ED67CF">
      <w:r>
        <w:t>Personality</w:t>
      </w:r>
    </w:p>
    <w:p w:rsidR="00ED67CF" w:rsidRDefault="00974052">
      <w:r>
        <w:t>Reponses</w:t>
      </w:r>
    </w:p>
    <w:p w:rsidR="002E58B7" w:rsidRDefault="002E58B7">
      <w:r>
        <w:t>Honesty</w:t>
      </w:r>
    </w:p>
    <w:p w:rsidR="002E58B7" w:rsidRDefault="002E58B7">
      <w:r>
        <w:t>FREE COMMENT BOX</w:t>
      </w:r>
    </w:p>
    <w:p w:rsidR="00974052" w:rsidRDefault="00974052"/>
    <w:p w:rsidR="00974052" w:rsidRDefault="00974052"/>
    <w:p w:rsidR="00974052" w:rsidRPr="002E58B7" w:rsidRDefault="00974052">
      <w:pPr>
        <w:rPr>
          <w:b/>
        </w:rPr>
      </w:pPr>
      <w:r w:rsidRPr="002E58B7">
        <w:rPr>
          <w:b/>
        </w:rPr>
        <w:t>Technical Interview</w:t>
      </w:r>
    </w:p>
    <w:p w:rsidR="00974052" w:rsidRDefault="00974052">
      <w:r>
        <w:t>Matching skills to CV</w:t>
      </w:r>
    </w:p>
    <w:p w:rsidR="00974052" w:rsidRDefault="002E58B7">
      <w:r>
        <w:t>(</w:t>
      </w:r>
      <w:proofErr w:type="gramStart"/>
      <w:r>
        <w:t>similar</w:t>
      </w:r>
      <w:proofErr w:type="gramEnd"/>
      <w:r>
        <w:t xml:space="preserve"> areas to interview)</w:t>
      </w:r>
    </w:p>
    <w:p w:rsidR="002E58B7" w:rsidRDefault="002E58B7">
      <w:r>
        <w:t>FREE COMMENT BOX</w:t>
      </w:r>
    </w:p>
    <w:p w:rsidR="003C6EAF" w:rsidRDefault="003C6EAF"/>
    <w:p w:rsidR="003C6EAF" w:rsidRDefault="003C6EAF"/>
    <w:p w:rsidR="003C6EAF" w:rsidRDefault="003C6EAF"/>
    <w:p w:rsidR="003C6EAF" w:rsidRDefault="003C6EAF"/>
    <w:p w:rsidR="003C6EAF" w:rsidRDefault="003C6EAF"/>
    <w:p w:rsidR="003C6EAF" w:rsidRDefault="003C6EAF">
      <w:r>
        <w:lastRenderedPageBreak/>
        <w:t>CV</w:t>
      </w:r>
    </w:p>
    <w:p w:rsidR="003C6EAF" w:rsidRDefault="003C6EAF">
      <w:r>
        <w:t>Experience</w:t>
      </w:r>
    </w:p>
    <w:p w:rsidR="003C6EAF" w:rsidRDefault="00060311" w:rsidP="003C6EAF">
      <w:pPr>
        <w:pStyle w:val="ListParagraph"/>
        <w:numPr>
          <w:ilvl w:val="0"/>
          <w:numId w:val="1"/>
        </w:numPr>
      </w:pPr>
      <w:r>
        <w:t xml:space="preserve">Bad – Your CV showed a lack of experience in the required fields for this job role. We feel that you would not have the necessary knowledge </w:t>
      </w:r>
      <w:r w:rsidR="00157889">
        <w:t xml:space="preserve">to be able to succeed in this role. </w:t>
      </w:r>
    </w:p>
    <w:p w:rsidR="00157889" w:rsidRDefault="00157889" w:rsidP="003C6EAF">
      <w:pPr>
        <w:pStyle w:val="ListParagraph"/>
        <w:numPr>
          <w:ilvl w:val="0"/>
          <w:numId w:val="1"/>
        </w:numPr>
      </w:pPr>
      <w:r>
        <w:t>Satisfactory – Your CV showed some experience in the required fields for this job role. However we feel that you could stand to benefit from additional experience in this area.</w:t>
      </w:r>
    </w:p>
    <w:p w:rsidR="00157889" w:rsidRDefault="00157889" w:rsidP="003C6EAF">
      <w:pPr>
        <w:pStyle w:val="ListParagraph"/>
        <w:numPr>
          <w:ilvl w:val="0"/>
          <w:numId w:val="1"/>
        </w:numPr>
      </w:pPr>
      <w:r>
        <w:t>Good – Your CV showed that you have gained a significant amount of experience which would make you suitable for this job role.</w:t>
      </w:r>
      <w:r w:rsidR="0077793C">
        <w:t xml:space="preserve"> Your previous experience would put you in good stead to succeed in this job role.</w:t>
      </w:r>
    </w:p>
    <w:p w:rsidR="0077793C" w:rsidRDefault="0077793C" w:rsidP="0077793C">
      <w:r>
        <w:t>Qualifications</w:t>
      </w:r>
    </w:p>
    <w:p w:rsidR="0077793C" w:rsidRDefault="0077793C" w:rsidP="0077793C">
      <w:pPr>
        <w:pStyle w:val="ListParagraph"/>
        <w:numPr>
          <w:ilvl w:val="0"/>
          <w:numId w:val="2"/>
        </w:numPr>
      </w:pPr>
      <w:r>
        <w:t>Bad – We believe that you are not qua</w:t>
      </w:r>
      <w:r w:rsidR="00FC53FB">
        <w:t>lified enough for this position;</w:t>
      </w:r>
      <w:r>
        <w:t xml:space="preserve"> you would not have the necessary </w:t>
      </w:r>
      <w:r w:rsidR="00FC53FB">
        <w:t>training or knowledge to perform to our standards</w:t>
      </w:r>
    </w:p>
    <w:p w:rsidR="00FC53FB" w:rsidRDefault="00FC53FB" w:rsidP="0077793C">
      <w:pPr>
        <w:pStyle w:val="ListParagraph"/>
        <w:numPr>
          <w:ilvl w:val="0"/>
          <w:numId w:val="2"/>
        </w:numPr>
      </w:pPr>
      <w:r>
        <w:t xml:space="preserve">Satisfactory – We believe that you have adequate qualifications for this position; you would be able to </w:t>
      </w:r>
    </w:p>
    <w:p w:rsidR="009545D3" w:rsidRDefault="009545D3" w:rsidP="0077793C">
      <w:pPr>
        <w:pStyle w:val="ListParagraph"/>
        <w:numPr>
          <w:ilvl w:val="0"/>
          <w:numId w:val="2"/>
        </w:numPr>
      </w:pPr>
      <w:r>
        <w:t xml:space="preserve">Good – We </w:t>
      </w:r>
      <w:r w:rsidR="004C4371">
        <w:t>believe that you are good.</w:t>
      </w:r>
    </w:p>
    <w:p w:rsidR="004C4371" w:rsidRDefault="004C4371" w:rsidP="004C4371">
      <w:r>
        <w:t>Achievements</w:t>
      </w:r>
    </w:p>
    <w:p w:rsidR="004C4371" w:rsidRDefault="004C4371" w:rsidP="004C4371">
      <w:pPr>
        <w:pStyle w:val="ListParagraph"/>
        <w:numPr>
          <w:ilvl w:val="0"/>
          <w:numId w:val="3"/>
        </w:numPr>
      </w:pPr>
      <w:r>
        <w:t>Bad - Your achievements are bad.</w:t>
      </w:r>
    </w:p>
    <w:p w:rsidR="004C4371" w:rsidRDefault="004C4371" w:rsidP="004C4371">
      <w:pPr>
        <w:pStyle w:val="ListParagraph"/>
        <w:numPr>
          <w:ilvl w:val="0"/>
          <w:numId w:val="3"/>
        </w:numPr>
      </w:pPr>
      <w:r>
        <w:t xml:space="preserve">Satisfactory - </w:t>
      </w:r>
      <w:bookmarkStart w:id="0" w:name="_GoBack"/>
      <w:bookmarkEnd w:id="0"/>
    </w:p>
    <w:sectPr w:rsidR="004C4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8B7" w:rsidRDefault="002E58B7" w:rsidP="002E58B7">
      <w:pPr>
        <w:spacing w:after="0" w:line="240" w:lineRule="auto"/>
      </w:pPr>
      <w:r>
        <w:separator/>
      </w:r>
    </w:p>
  </w:endnote>
  <w:endnote w:type="continuationSeparator" w:id="0">
    <w:p w:rsidR="002E58B7" w:rsidRDefault="002E58B7" w:rsidP="002E5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8B7" w:rsidRDefault="002E58B7" w:rsidP="002E58B7">
      <w:pPr>
        <w:spacing w:after="0" w:line="240" w:lineRule="auto"/>
      </w:pPr>
      <w:r>
        <w:separator/>
      </w:r>
    </w:p>
  </w:footnote>
  <w:footnote w:type="continuationSeparator" w:id="0">
    <w:p w:rsidR="002E58B7" w:rsidRDefault="002E58B7" w:rsidP="002E5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30AE6"/>
    <w:multiLevelType w:val="hybridMultilevel"/>
    <w:tmpl w:val="7DE2D7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879FE"/>
    <w:multiLevelType w:val="hybridMultilevel"/>
    <w:tmpl w:val="BA10AD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D71E6"/>
    <w:multiLevelType w:val="hybridMultilevel"/>
    <w:tmpl w:val="C5A626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7CF"/>
    <w:rsid w:val="00060311"/>
    <w:rsid w:val="00157889"/>
    <w:rsid w:val="002E58B7"/>
    <w:rsid w:val="003C6EAF"/>
    <w:rsid w:val="004C4371"/>
    <w:rsid w:val="005E31E6"/>
    <w:rsid w:val="007712D6"/>
    <w:rsid w:val="0077793C"/>
    <w:rsid w:val="009545D3"/>
    <w:rsid w:val="00974052"/>
    <w:rsid w:val="00ED67CF"/>
    <w:rsid w:val="00FC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E0F90-21CD-48DF-8F73-6AD72339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8B7"/>
  </w:style>
  <w:style w:type="paragraph" w:styleId="Footer">
    <w:name w:val="footer"/>
    <w:basedOn w:val="Normal"/>
    <w:link w:val="FooterChar"/>
    <w:uiPriority w:val="99"/>
    <w:unhideWhenUsed/>
    <w:rsid w:val="002E5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8B7"/>
  </w:style>
  <w:style w:type="paragraph" w:styleId="ListParagraph">
    <w:name w:val="List Paragraph"/>
    <w:basedOn w:val="Normal"/>
    <w:uiPriority w:val="34"/>
    <w:qFormat/>
    <w:rsid w:val="003C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CB670895.dotm</Template>
  <TotalTime>57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Joseph Ivan (Student)</dc:creator>
  <cp:keywords/>
  <dc:description/>
  <cp:lastModifiedBy>Wilson, Joseph Ivan (Student)</cp:lastModifiedBy>
  <cp:revision>2</cp:revision>
  <dcterms:created xsi:type="dcterms:W3CDTF">2016-10-07T08:50:00Z</dcterms:created>
  <dcterms:modified xsi:type="dcterms:W3CDTF">2016-10-07T09:47:00Z</dcterms:modified>
</cp:coreProperties>
</file>